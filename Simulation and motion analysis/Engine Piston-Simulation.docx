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0A78B92" w14:textId="77777777" w:rsidTr="00A43A5B">
        <w:trPr>
          <w:cantSplit/>
          <w:trHeight w:val="4488"/>
        </w:trPr>
        <w:tc>
          <w:tcPr>
            <w:tcW w:w="6285" w:type="dxa"/>
          </w:tcPr>
          <w:p w14:paraId="109524DA" w14:textId="2F5AFF9E" w:rsidR="00F448BC" w:rsidRDefault="00C0669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0D1927" wp14:editId="70BE48A2">
                  <wp:extent cx="3853815" cy="20237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161056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4B37691" w14:textId="20384C50" w:rsidR="00B77317" w:rsidRPr="00CD1539" w:rsidRDefault="00C0669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Engine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Piston</w:t>
                  </w:r>
                </w:p>
                <w:p w14:paraId="33D87B6F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304143D" w14:textId="0F9BC4D1" w:rsidR="00B77317" w:rsidRPr="00CD1539" w:rsidRDefault="00C0669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Sunday, December 5, 2021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Lea Youssef Babi</w:t>
                  </w:r>
                </w:p>
                <w:p w14:paraId="1E892381" w14:textId="13921380" w:rsidR="00B77317" w:rsidRPr="00CD1539" w:rsidRDefault="00C0669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</w:t>
                  </w:r>
                </w:p>
                <w:p w14:paraId="0E23E050" w14:textId="12A5D340" w:rsidR="00B77317" w:rsidRPr="006A441F" w:rsidRDefault="00C0669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051B01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2180313" w14:textId="422E1C1A" w:rsidR="00B77317" w:rsidRDefault="00C06694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399709A" w14:textId="120EECAF" w:rsidR="00C06694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89598270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_Toc89598270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1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817A6B" w14:textId="1656B0AA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1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_Toc89598271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2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4236BC" w14:textId="7B94249F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2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_Toc89598272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2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3A984D" w14:textId="31473ACA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3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_Toc89598273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3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F178D3" w14:textId="69E7CE1B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4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_Toc89598274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3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B4E8A1" w14:textId="7137C020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5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_Toc89598275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4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4D483F" w14:textId="6096296B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6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_Toc89598276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4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D977F9" w14:textId="0A3A78D1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7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_Toc89598277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5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DC5231" w14:textId="3F69324B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8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_Toc89598278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5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49E743" w14:textId="49047A4F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79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_Toc89598279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6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39B76D" w14:textId="439BD327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80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_Toc89598280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6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3EB262" w14:textId="44A2B08E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81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_Toc89598281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7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4E0EA7" w14:textId="54ED6D19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82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_Toc89598282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7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94E739" w14:textId="353193CD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83" w:history="1">
                        <w:r w:rsidR="00C06694" w:rsidRPr="00C7079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_Toc89598283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8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775C48" w14:textId="77C7F4E0" w:rsidR="00C06694" w:rsidRDefault="00696E9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89598284" w:history="1">
                        <w:r w:rsidR="00C06694" w:rsidRPr="00C70797">
                          <w:rPr>
                            <w:rStyle w:val="Hyperlink"/>
                            <w:noProof/>
                            <w:lang w:val="fr-FR"/>
                          </w:rPr>
                          <w:t>Conclusion</w:t>
                        </w:r>
                        <w:r w:rsidR="00C06694">
                          <w:rPr>
                            <w:noProof/>
                            <w:webHidden/>
                          </w:rPr>
                          <w:tab/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06694">
                          <w:rPr>
                            <w:noProof/>
                            <w:webHidden/>
                          </w:rPr>
                          <w:instrText xml:space="preserve"> PAGEREF _Toc89598284 \h </w:instrText>
                        </w:r>
                        <w:r w:rsidR="00C06694">
                          <w:rPr>
                            <w:noProof/>
                            <w:webHidden/>
                          </w:rPr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57DB2">
                          <w:rPr>
                            <w:noProof/>
                            <w:webHidden/>
                          </w:rPr>
                          <w:t>10</w:t>
                        </w:r>
                        <w:r w:rsidR="00C0669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3AC983" w14:textId="741C298B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8DCFB75" w14:textId="77777777" w:rsidR="00F448BC" w:rsidRDefault="00F448BC" w:rsidP="00A5373F"/>
        </w:tc>
      </w:tr>
      <w:tr w:rsidR="00F448BC" w14:paraId="0D3B9835" w14:textId="77777777" w:rsidTr="00BE081A">
        <w:trPr>
          <w:cantSplit/>
          <w:trHeight w:val="3924"/>
        </w:trPr>
        <w:tc>
          <w:tcPr>
            <w:tcW w:w="6285" w:type="dxa"/>
          </w:tcPr>
          <w:p w14:paraId="16A2589A" w14:textId="4F4AB981" w:rsidR="00C27B5D" w:rsidRDefault="00C06694" w:rsidP="00C27B5D">
            <w:pPr>
              <w:pStyle w:val="Heading1"/>
              <w:outlineLvl w:val="0"/>
            </w:pPr>
            <w:bookmarkStart w:id="0" w:name="_Toc89598270"/>
            <w:r>
              <w:t>Description</w:t>
            </w:r>
            <w:bookmarkEnd w:id="0"/>
          </w:p>
          <w:p w14:paraId="6D2DC962" w14:textId="3100B5A6" w:rsidR="00F448BC" w:rsidRPr="00E65D6E" w:rsidRDefault="00C06694" w:rsidP="00FF408C">
            <w:r>
              <w:t>No Data</w:t>
            </w:r>
          </w:p>
        </w:tc>
        <w:tc>
          <w:tcPr>
            <w:tcW w:w="4713" w:type="dxa"/>
            <w:vMerge/>
          </w:tcPr>
          <w:p w14:paraId="1093B2B6" w14:textId="77777777" w:rsidR="00F448BC" w:rsidRPr="00A33AA4" w:rsidRDefault="00F448BC" w:rsidP="00840CC7">
            <w:pPr>
              <w:pStyle w:val="TOC3"/>
            </w:pPr>
          </w:p>
        </w:tc>
      </w:tr>
    </w:tbl>
    <w:p w14:paraId="424AE38C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74C3186" w14:textId="77777777" w:rsidTr="00DD03CF">
        <w:tc>
          <w:tcPr>
            <w:tcW w:w="11016" w:type="dxa"/>
          </w:tcPr>
          <w:p w14:paraId="4E0857D6" w14:textId="19B4ED16" w:rsidR="00343025" w:rsidRDefault="00C06694" w:rsidP="00343025">
            <w:pPr>
              <w:pStyle w:val="Heading1"/>
              <w:outlineLvl w:val="0"/>
            </w:pPr>
            <w:bookmarkStart w:id="1" w:name="_Toc89598271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14:paraId="3F28B247" w14:textId="2122A31D" w:rsidR="00A96F2C" w:rsidRDefault="00A96F2C" w:rsidP="00A96F2C"/>
        </w:tc>
      </w:tr>
    </w:tbl>
    <w:p w14:paraId="6114B273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9EC8127" w14:textId="77777777" w:rsidTr="00ED5A01">
        <w:tc>
          <w:tcPr>
            <w:tcW w:w="11016" w:type="dxa"/>
          </w:tcPr>
          <w:p w14:paraId="720EDEA2" w14:textId="2D67068E" w:rsidR="00FF408C" w:rsidRDefault="00C06694" w:rsidP="00FF408C">
            <w:pPr>
              <w:pStyle w:val="Heading1"/>
              <w:outlineLvl w:val="0"/>
            </w:pPr>
            <w:bookmarkStart w:id="5" w:name="_Toc89598272"/>
            <w:r>
              <w:t>Model Information</w:t>
            </w:r>
            <w:bookmarkEnd w:id="5"/>
          </w:p>
          <w:p w14:paraId="3F7FEC8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B98DE9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2CE1DA2" w14:textId="77777777" w:rsidTr="00077EA0">
                    <w:tc>
                      <w:tcPr>
                        <w:tcW w:w="8640" w:type="dxa"/>
                      </w:tcPr>
                      <w:p w14:paraId="29A1E4AA" w14:textId="02E0232E" w:rsidR="00077EA0" w:rsidRDefault="00C06694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BB2473E" wp14:editId="36E17E19">
                              <wp:extent cx="5349240" cy="280860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08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539B73" w14:textId="722F1AC3" w:rsidR="00C16188" w:rsidRDefault="00C06694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Engine Piston</w:t>
                  </w:r>
                </w:p>
                <w:p w14:paraId="3A7F958C" w14:textId="674212D1" w:rsidR="00C16188" w:rsidRDefault="00C06694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128371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A14D88" w14:textId="521242BE" w:rsidR="00C16188" w:rsidRPr="0044448A" w:rsidRDefault="00C0669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6F285C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D661A5" w14:textId="46D97006" w:rsidR="00C16188" w:rsidRDefault="00C06694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6CCD2F" w14:textId="30B90FB7" w:rsidR="00C16188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08608A" w14:textId="045EDD66" w:rsidR="00C16188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6C4728" w14:textId="74CB95EC" w:rsidR="00C16188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06694" w14:paraId="74D5A35D" w14:textId="77777777" w:rsidTr="007233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9FA53A" w14:textId="4CE550EF" w:rsidR="00C06694" w:rsidRDefault="00C06694" w:rsidP="0072331C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Chamfer1</w:t>
                  </w:r>
                </w:p>
                <w:p w14:paraId="579263A2" w14:textId="733591AD" w:rsidR="00C06694" w:rsidRPr="0044448A" w:rsidRDefault="00C06694" w:rsidP="0072331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228CB6" wp14:editId="24220BA8">
                        <wp:extent cx="1562735" cy="82042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0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051538" w14:textId="104BA785" w:rsidR="00C06694" w:rsidRPr="0044448A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037AB4" w14:textId="77777777" w:rsidR="00C06694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Mass:0.0017001 kg</w:t>
                  </w:r>
                </w:p>
                <w:p w14:paraId="12BCD6CD" w14:textId="77777777" w:rsidR="00C06694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Volume:6.07177e-07 m^3</w:t>
                  </w:r>
                </w:p>
                <w:p w14:paraId="39E9951C" w14:textId="77777777" w:rsidR="00C06694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Density:2,800 kg/m^3</w:t>
                  </w:r>
                </w:p>
                <w:p w14:paraId="0BFAF9F5" w14:textId="77777777" w:rsidR="00C06694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Weight:0.0166609 N</w:t>
                  </w:r>
                </w:p>
                <w:p w14:paraId="2C0BD73E" w14:textId="510A1CAD" w:rsidR="00C06694" w:rsidRPr="0044448A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A7DCB5" w14:textId="77777777" w:rsidR="00C06694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C:\Users\leaba\OneDrive\Desktop\University\5th semester\CAD\Project\Solidworks parts\piston rod.SLDPRT</w:t>
                  </w:r>
                </w:p>
                <w:p w14:paraId="5D4D2D74" w14:textId="10CADB2E" w:rsidR="00C06694" w:rsidRPr="0044448A" w:rsidRDefault="00C06694" w:rsidP="007233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20 19:32:48 2021</w:t>
                  </w:r>
                </w:p>
              </w:tc>
            </w:tr>
            <w:tr w:rsidR="00C16188" w14:paraId="7CC65AA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02D844" w14:textId="48B2A9D0" w:rsidR="00C16188" w:rsidRDefault="00C06694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Revolve1</w:t>
                  </w:r>
                </w:p>
                <w:p w14:paraId="752F92B9" w14:textId="3F5AEB62" w:rsidR="004B3022" w:rsidRPr="0044448A" w:rsidRDefault="00C0669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E04F781" wp14:editId="39EC0690">
                        <wp:extent cx="1562735" cy="820420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0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1CC43C" w14:textId="14E0E339" w:rsidR="00C16188" w:rsidRPr="0044448A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B2C66B" w14:textId="77777777" w:rsidR="00C06694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Mass:0.00372577 kg</w:t>
                  </w:r>
                </w:p>
                <w:p w14:paraId="17C05C27" w14:textId="77777777" w:rsidR="00C06694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Volume:1.33063e-06 m^3</w:t>
                  </w:r>
                </w:p>
                <w:p w14:paraId="014FB168" w14:textId="77777777" w:rsidR="00C06694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Density:2,800 kg/m^3</w:t>
                  </w:r>
                </w:p>
                <w:p w14:paraId="15945B15" w14:textId="77777777" w:rsidR="00C06694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Weight:0.0365125 N</w:t>
                  </w:r>
                </w:p>
                <w:p w14:paraId="13A1038C" w14:textId="6955A47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5DAA08" w14:textId="77777777" w:rsidR="00C06694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C:\Users\leaba\OneDrive\Desktop\University\5th semester\CAD\Project\Solidworks parts\piston.SLDPRT</w:t>
                  </w:r>
                </w:p>
                <w:p w14:paraId="2311CBDB" w14:textId="5350FF39" w:rsidR="00C16188" w:rsidRPr="0044448A" w:rsidRDefault="00C0669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Nov 20 00:09:34 2021</w:t>
                  </w:r>
                </w:p>
              </w:tc>
            </w:tr>
          </w:tbl>
          <w:p w14:paraId="03C1B940" w14:textId="261F044E" w:rsidR="00FF408C" w:rsidRDefault="00FF408C" w:rsidP="00A96F2C"/>
        </w:tc>
      </w:tr>
    </w:tbl>
    <w:p w14:paraId="41237D48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26B096A1" w14:textId="77777777" w:rsidTr="005E294F">
        <w:tc>
          <w:tcPr>
            <w:tcW w:w="11016" w:type="dxa"/>
          </w:tcPr>
          <w:p w14:paraId="098A1205" w14:textId="63866708" w:rsidR="00B35001" w:rsidRPr="00B35001" w:rsidRDefault="00C06694" w:rsidP="00B35001">
            <w:pPr>
              <w:pStyle w:val="Heading1"/>
              <w:outlineLvl w:val="0"/>
            </w:pPr>
            <w:bookmarkStart w:id="6" w:name="_Toc8959827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862"/>
              <w:gridCol w:w="5343"/>
            </w:tblGrid>
            <w:tr w:rsidR="00B35001" w14:paraId="672CB2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E1FBA6" w14:textId="40A59DA1" w:rsidR="00B35001" w:rsidRDefault="00C0669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7FBAC3" w14:textId="21054320" w:rsidR="00B35001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Simulation</w:t>
                  </w:r>
                </w:p>
              </w:tc>
            </w:tr>
            <w:tr w:rsidR="00C06694" w14:paraId="19177CF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B16159" w14:textId="3521F3C3" w:rsidR="00C06694" w:rsidRDefault="00C0669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F07077" w14:textId="7291461F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C06694" w14:paraId="0115DCB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B306F2" w14:textId="3EC1194B" w:rsidR="00C06694" w:rsidRDefault="00C06694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1E5E56" w14:textId="10F430A9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06694" w14:paraId="26ADB28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9ADAB" w14:textId="70A7D77C" w:rsidR="00C06694" w:rsidRDefault="00C06694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187E2F" w14:textId="7202B172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06694" w14:paraId="6D62C01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BAF9EF" w14:textId="00701557" w:rsidR="00C06694" w:rsidRDefault="00C06694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1302E4" w14:textId="66EF5C22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C06694" w14:paraId="578C9DE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A120F4" w14:textId="48927BD0" w:rsidR="00C06694" w:rsidRDefault="00C06694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79FA84" w14:textId="36A4ACAF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C06694" w14:paraId="0C2FB10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85F4BA" w14:textId="1CA60666" w:rsidR="00C06694" w:rsidRDefault="00C06694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0A60C8" w14:textId="28502FC7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4B3580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EE3E74" w14:textId="5E8A3A56" w:rsidR="00C06694" w:rsidRDefault="00C06694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DEA38E" w14:textId="77ECEB2D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06694" w14:paraId="7209699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B10AEB" w14:textId="6E23A296" w:rsidR="00C06694" w:rsidRDefault="00C06694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FCB71B" w14:textId="68213646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35DBB1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F42AA5" w14:textId="4822DBB7" w:rsidR="00C06694" w:rsidRDefault="00C06694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14D27C" w14:textId="7C53DF95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1962C84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E841DA" w14:textId="7DAB29C8" w:rsidR="00C06694" w:rsidRDefault="00C06694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32016" w14:textId="2A6EC881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086AEFD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96FB0B" w14:textId="0980ACEF" w:rsidR="00C06694" w:rsidRDefault="00C06694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298F4A" w14:textId="2876F06B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06694" w14:paraId="72ACCA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00FA31" w14:textId="69CECF4C" w:rsidR="00C06694" w:rsidRDefault="00C06694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8B0E34" w14:textId="3DF37A57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7434031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EAA09E" w14:textId="0A689EDF" w:rsidR="00C06694" w:rsidRDefault="00C06694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206E4B" w14:textId="6AA385FC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06694" w14:paraId="1DFCA2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DDBE18" w14:textId="00036B6B" w:rsidR="00C06694" w:rsidRDefault="00C06694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D29722" w14:textId="1E3C8B04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0675F63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2AD847" w14:textId="767319F4" w:rsidR="00C06694" w:rsidRDefault="00C06694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B7DBBE" w14:textId="38B7A984" w:rsidR="00C06694" w:rsidRDefault="00C0669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061AD72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F792E7" w14:textId="4EBD9A9C" w:rsidR="00C06694" w:rsidRDefault="00C0669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CB94DD" w14:textId="5AE13487" w:rsidR="00C06694" w:rsidRDefault="00C0669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(C:\Users\leaba\OneDrive\Desktop\University\5th semester\CAD\Project\Simulation)</w:t>
                  </w:r>
                </w:p>
              </w:tc>
            </w:tr>
          </w:tbl>
          <w:p w14:paraId="4A7C896A" w14:textId="673287EC" w:rsidR="005E294F" w:rsidRDefault="005E294F" w:rsidP="00A96F2C"/>
        </w:tc>
      </w:tr>
      <w:bookmarkEnd w:id="2"/>
      <w:bookmarkEnd w:id="3"/>
      <w:bookmarkEnd w:id="4"/>
    </w:tbl>
    <w:p w14:paraId="5F8F6046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0F486659" w14:textId="77777777" w:rsidTr="00E80CD9">
        <w:tc>
          <w:tcPr>
            <w:tcW w:w="11016" w:type="dxa"/>
          </w:tcPr>
          <w:p w14:paraId="1A6D49B4" w14:textId="34412F62" w:rsidR="00F33129" w:rsidRPr="00B35001" w:rsidRDefault="00C06694" w:rsidP="000A7C6B">
            <w:pPr>
              <w:pStyle w:val="Heading1"/>
              <w:outlineLvl w:val="0"/>
            </w:pPr>
            <w:bookmarkStart w:id="7" w:name="_Toc8959827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22B149E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B143EC" w14:textId="3E89D86F" w:rsidR="00F33129" w:rsidRDefault="00C0669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87A427" w14:textId="5D98AD45" w:rsidR="00F33129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C06694" w14:paraId="7FB117D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586B14" w14:textId="47EBD73D" w:rsidR="00C06694" w:rsidRDefault="00C0669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1091AA" w14:textId="3DAD140E" w:rsidR="00C06694" w:rsidRDefault="00C0669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06694" w14:paraId="689ADA2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6A0B39" w14:textId="17B0EF0E" w:rsidR="00C06694" w:rsidRDefault="00C0669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3D3159" w14:textId="79CFA57A" w:rsidR="00C06694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06694" w14:paraId="7A7B632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23794E" w14:textId="6A96C0E0" w:rsidR="00C06694" w:rsidRDefault="00C0669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F1634D" w14:textId="34725420" w:rsidR="00C06694" w:rsidRDefault="00C0669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C06694" w14:paraId="03470D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431A62" w14:textId="57EAC4F3" w:rsidR="00C06694" w:rsidRDefault="00C0669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580F13" w14:textId="649281EF" w:rsidR="00C06694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704D410" w14:textId="12190B2F" w:rsidR="00F33129" w:rsidRDefault="00F33129" w:rsidP="000A7C6B"/>
        </w:tc>
      </w:tr>
    </w:tbl>
    <w:p w14:paraId="678B139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7522AC6" w14:textId="77777777" w:rsidTr="005273D5">
        <w:trPr>
          <w:trHeight w:val="4158"/>
        </w:trPr>
        <w:tc>
          <w:tcPr>
            <w:tcW w:w="11136" w:type="dxa"/>
          </w:tcPr>
          <w:p w14:paraId="5D7C391D" w14:textId="4AC5B3CE" w:rsidR="00E80CD9" w:rsidRPr="00AC3438" w:rsidRDefault="00C06694" w:rsidP="000A7C6B">
            <w:pPr>
              <w:pStyle w:val="Heading1"/>
              <w:outlineLvl w:val="0"/>
            </w:pPr>
            <w:bookmarkStart w:id="8" w:name="_Toc89598275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5F06C62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A7E787" w14:textId="2CED3637" w:rsidR="00E80CD9" w:rsidRPr="003E6C57" w:rsidRDefault="00C06694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69DF4A" w14:textId="3FA00189" w:rsidR="00E80CD9" w:rsidRPr="003E6C57" w:rsidRDefault="00C0669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A7EB07" w14:textId="40DFA322" w:rsidR="00E80CD9" w:rsidRPr="003E6C57" w:rsidRDefault="00C0669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9F8930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37ABEFF" w14:textId="07CE7C5C" w:rsidR="00E80CD9" w:rsidRPr="00577134" w:rsidRDefault="00C06694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785787E" wp14:editId="029B1E68">
                        <wp:extent cx="1904365" cy="1000125"/>
                        <wp:effectExtent l="0" t="0" r="635" b="952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0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E536D5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FE1CD9" w14:textId="1A6E854A" w:rsidR="00E80CD9" w:rsidRPr="00BE6656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A56CFF" w14:textId="13445576" w:rsidR="00E80CD9" w:rsidRPr="00BE6656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201.0-T43 Insulated Mold Casting (SS)</w:t>
                        </w:r>
                      </w:p>
                    </w:tc>
                  </w:tr>
                  <w:tr w:rsidR="00C06694" w:rsidRPr="00577134" w14:paraId="0B7BB2E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5F0FFC" w14:textId="238B6F4F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F5383F" w14:textId="3739FB4C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06694" w:rsidRPr="00577134" w14:paraId="6E8B93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06A6FE" w14:textId="7BB1C383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412DEC" w14:textId="6DA660AA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C06694" w:rsidRPr="00577134" w14:paraId="3F75DCA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699809" w14:textId="279E2C9D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FA6EB5" w14:textId="7A223CE0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2.25e+08 N/m^2</w:t>
                        </w:r>
                      </w:p>
                    </w:tc>
                  </w:tr>
                  <w:tr w:rsidR="00C06694" w:rsidRPr="00577134" w14:paraId="6C5B278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C12544" w14:textId="00086F8A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BF70E8" w14:textId="5EABC098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2.73e+08 N/m^2</w:t>
                        </w:r>
                      </w:p>
                    </w:tc>
                  </w:tr>
                  <w:tr w:rsidR="00C06694" w:rsidRPr="00577134" w14:paraId="7F6DF93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F2EBA1" w14:textId="38FFF18E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464912" w14:textId="4DE29E3D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7.1e+10 N/m^2</w:t>
                        </w:r>
                      </w:p>
                    </w:tc>
                  </w:tr>
                  <w:tr w:rsidR="00C06694" w:rsidRPr="00577134" w14:paraId="151D082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531FEF" w14:textId="15CD7F88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FCD8FD" w14:textId="07A237F6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C06694" w:rsidRPr="00577134" w14:paraId="1222BFE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93335D" w14:textId="5A297DE0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267351" w14:textId="04CEDC9C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2,800 kg/m^3</w:t>
                        </w:r>
                      </w:p>
                    </w:tc>
                  </w:tr>
                  <w:tr w:rsidR="00C06694" w:rsidRPr="00577134" w14:paraId="15CE15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BA6F62" w14:textId="1E1C62DD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4FE9ED" w14:textId="42098011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2.3e+10 N/m^2</w:t>
                        </w:r>
                      </w:p>
                    </w:tc>
                  </w:tr>
                  <w:tr w:rsidR="00C06694" w:rsidRPr="00577134" w14:paraId="52BBFC5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0E955B" w14:textId="10CD5660" w:rsidR="00C06694" w:rsidRDefault="00C0669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84C665" w14:textId="30776B81" w:rsidR="00C06694" w:rsidRDefault="00C0669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1.9e-05 /Kelvin</w:t>
                        </w:r>
                      </w:p>
                    </w:tc>
                  </w:tr>
                </w:tbl>
                <w:p w14:paraId="51979D38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BB3002A" w14:textId="77777777" w:rsidR="00C06694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1(Chamfer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piston rod-2),</w:t>
                  </w:r>
                </w:p>
                <w:p w14:paraId="407740AA" w14:textId="5D1A16EF" w:rsidR="00E80CD9" w:rsidRPr="00577134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1(Revolve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piston-1)</w:t>
                  </w:r>
                </w:p>
              </w:tc>
            </w:tr>
            <w:tr w:rsidR="00E80CD9" w:rsidRPr="000841BF" w14:paraId="6C38E04F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7192F51" w14:textId="64EF46C3" w:rsidR="00E80CD9" w:rsidRPr="000841BF" w:rsidRDefault="00C06694" w:rsidP="00C06694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proofErr w:type="gram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proofErr w:type="gram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4F4B503E" w14:textId="43768463" w:rsidR="00E80CD9" w:rsidRDefault="00E80CD9" w:rsidP="000A7C6B"/>
        </w:tc>
      </w:tr>
      <w:bookmarkEnd w:id="9"/>
      <w:bookmarkEnd w:id="10"/>
      <w:bookmarkEnd w:id="11"/>
    </w:tbl>
    <w:p w14:paraId="463FB603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FBB4294" w14:textId="77777777" w:rsidTr="00452CBC">
        <w:tc>
          <w:tcPr>
            <w:tcW w:w="11016" w:type="dxa"/>
          </w:tcPr>
          <w:p w14:paraId="153660E4" w14:textId="018560BB" w:rsidR="005273D5" w:rsidRPr="00AF1A58" w:rsidRDefault="00C06694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89598276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C06694" w14:paraId="2D80B5E1" w14:textId="77777777" w:rsidTr="00C76D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22FCF76" w14:textId="55064A1E" w:rsidR="00C06694" w:rsidRPr="004E282D" w:rsidRDefault="00C0669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F36CA64" w14:textId="22D876A6" w:rsidR="00C06694" w:rsidRPr="004E282D" w:rsidRDefault="00C0669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356A190" w14:textId="4492AAD7" w:rsidR="00C06694" w:rsidRPr="004E282D" w:rsidRDefault="00C0669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C06694" w14:paraId="7CEC17DB" w14:textId="77777777" w:rsidTr="005608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3DCE44CA" w14:textId="1FF37A43" w:rsidR="00C06694" w:rsidRPr="00AD5FBA" w:rsidRDefault="00C0669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D31E13C" w14:textId="0D86D9EA" w:rsidR="00C06694" w:rsidRPr="006208CB" w:rsidRDefault="00C0669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962985D" wp14:editId="1FA7E279">
                        <wp:extent cx="1772285" cy="930910"/>
                        <wp:effectExtent l="0" t="0" r="0" b="254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C06694" w14:paraId="355C727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7B04CBF" w14:textId="78A3ECED" w:rsidR="00C06694" w:rsidRPr="00BE6656" w:rsidRDefault="00C06694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17D0CB0" w14:textId="43C536EF" w:rsidR="00C06694" w:rsidRPr="00154A1A" w:rsidRDefault="00C0669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C06694" w14:paraId="4766DF8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044FB1" w14:textId="509932AD" w:rsidR="00C06694" w:rsidRDefault="00C0669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71FF96" w14:textId="2039F662" w:rsidR="00C06694" w:rsidRDefault="00C0669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59DAC69" w14:textId="77777777" w:rsidR="00C06694" w:rsidRPr="004C6DEB" w:rsidRDefault="00C06694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85F64FF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85C3A1A" w14:textId="2A3BE6C1" w:rsidR="003F154A" w:rsidRPr="003F154A" w:rsidRDefault="00C06694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354B5B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52DAF91" w14:textId="25388E6E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4B52963" w14:textId="3AA3952C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501A164" w14:textId="4E53DBBF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A995EC7" w14:textId="6F9C7F7D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18D5F640" w14:textId="16020D74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35D67D2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3CB02DE" w14:textId="6DCC4DE2" w:rsidR="003F154A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E39E7FF" w14:textId="4127787F" w:rsidR="003F154A" w:rsidRPr="00EF37BF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-0.00258747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E860A4F" w14:textId="67E38E11" w:rsidR="003F154A" w:rsidRPr="00EF37BF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-44.4838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7466F63" w14:textId="76885C80" w:rsidR="003F154A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-0.000207447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42BF803" w14:textId="7D9CD16F" w:rsidR="003F154A" w:rsidRPr="00EF37BF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44.4838</w:t>
                        </w:r>
                      </w:p>
                    </w:tc>
                  </w:tr>
                  <w:tr w:rsidR="00935682" w14:paraId="473AD26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08B465D" w14:textId="51D4C1CC" w:rsidR="00935682" w:rsidRDefault="00C06694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A171C6C" w14:textId="224675EF" w:rsidR="00935682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AA55BE" w14:textId="1FCE0289" w:rsidR="00935682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8A83ECE" w14:textId="68518951" w:rsidR="00935682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97E2414" w14:textId="041B9BF8" w:rsidR="00935682" w:rsidRDefault="00C06694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6A7A485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EB26CF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C06694" w14:paraId="20E8EE29" w14:textId="77777777" w:rsidTr="008B35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E0A3F60" w14:textId="0B375C07" w:rsidR="00C06694" w:rsidRPr="004E282D" w:rsidRDefault="00C0669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A2E404E" w14:textId="4D0BF52D" w:rsidR="00C06694" w:rsidRPr="004E282D" w:rsidRDefault="00C0669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FAA3CBC" w14:textId="75D5E5D1" w:rsidR="00C06694" w:rsidRPr="004E282D" w:rsidRDefault="00C0669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C06694" w14:paraId="3C653CAC" w14:textId="77777777" w:rsidTr="00BB7D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3056A05" w14:textId="54C1841E" w:rsidR="00C06694" w:rsidRPr="00F42DD1" w:rsidRDefault="00C0669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1C11477" w14:textId="1C9EBDC4" w:rsidR="00C06694" w:rsidRPr="006208CB" w:rsidRDefault="00C0669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0E2CBDE" wp14:editId="57684174">
                        <wp:extent cx="1907540" cy="1001395"/>
                        <wp:effectExtent l="0" t="0" r="0" b="825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C06694" w14:paraId="13E97A6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EE2BA89" w14:textId="0D5FBD79" w:rsidR="00C06694" w:rsidRPr="00BE6656" w:rsidRDefault="00C06694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B1AF302" w14:textId="2CF495F6" w:rsidR="00C06694" w:rsidRPr="00B77EA3" w:rsidRDefault="00C0669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C06694" w14:paraId="746E966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D1CB70" w14:textId="518C4196" w:rsidR="00C06694" w:rsidRDefault="00C0669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1765A2F" w14:textId="0CBCE772" w:rsidR="00C06694" w:rsidRDefault="00C0669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C06694" w14:paraId="318D4D0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41DFF7E" w14:textId="14D19550" w:rsidR="00C06694" w:rsidRDefault="00C0669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DDF7B62" w14:textId="4759CA45" w:rsidR="00C06694" w:rsidRDefault="00C0669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44.48 N</w:t>
                        </w:r>
                      </w:p>
                    </w:tc>
                  </w:tr>
                </w:tbl>
                <w:p w14:paraId="3C3E4837" w14:textId="77777777" w:rsidR="00C06694" w:rsidRDefault="00C0669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907EA7B" w14:textId="5375BFA0" w:rsidR="005273D5" w:rsidRDefault="005273D5" w:rsidP="000A7C6B">
            <w:pPr>
              <w:rPr>
                <w:rStyle w:val="Strong"/>
              </w:rPr>
            </w:pPr>
          </w:p>
        </w:tc>
      </w:tr>
    </w:tbl>
    <w:p w14:paraId="2DF61610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E55B7B0" w14:textId="77777777" w:rsidTr="005B3D16">
        <w:tc>
          <w:tcPr>
            <w:tcW w:w="11016" w:type="dxa"/>
          </w:tcPr>
          <w:p w14:paraId="54B925AC" w14:textId="25891AF2"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89598277"/>
            <w:r w:rsidR="00C06694">
              <w:t>Connector Definitions</w:t>
            </w:r>
            <w:bookmarkEnd w:id="13"/>
          </w:p>
          <w:p w14:paraId="5E926CF6" w14:textId="17DB80D8" w:rsidR="00132707" w:rsidRDefault="00C06694" w:rsidP="000A7C6B">
            <w:r>
              <w:t>No Data</w:t>
            </w:r>
          </w:p>
          <w:p w14:paraId="326AEF29" w14:textId="67454B91" w:rsidR="00EF37BF" w:rsidRPr="009C0A33" w:rsidRDefault="00EF37BF" w:rsidP="000A7C6B"/>
          <w:p w14:paraId="5DE10D62" w14:textId="77777777" w:rsidR="000F2729" w:rsidRDefault="000F2729" w:rsidP="000A7C6B"/>
          <w:p w14:paraId="1DCB6057" w14:textId="5A076E2F" w:rsidR="00E12C21" w:rsidRDefault="00E12C21" w:rsidP="000A7C6B"/>
          <w:p w14:paraId="59D7FEC5" w14:textId="4D867A05" w:rsidR="00132707" w:rsidRDefault="00132707" w:rsidP="000A7C6B"/>
        </w:tc>
      </w:tr>
    </w:tbl>
    <w:p w14:paraId="4974B8E6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C675D0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087281C" w14:textId="69326B50" w:rsidR="00104BD8" w:rsidRDefault="00C06694" w:rsidP="00C06694">
            <w:pPr>
              <w:pStyle w:val="Heading1"/>
              <w:outlineLvl w:val="0"/>
            </w:pPr>
            <w:bookmarkStart w:id="14" w:name="_Toc89598278"/>
            <w:r>
              <w:t>Contact Information</w:t>
            </w:r>
            <w:bookmarkEnd w:id="14"/>
          </w:p>
          <w:p w14:paraId="7C1A76A3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23B76549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463B76" w14:textId="03EC6BBF" w:rsidR="002B4DE8" w:rsidRDefault="00C06694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63D53E" w14:textId="11436E38" w:rsidR="002B4DE8" w:rsidRDefault="00C0669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F867EB" w14:textId="79EB9407" w:rsidR="002B4DE8" w:rsidRDefault="00C0669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6F95555D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B55CDD" w14:textId="183E3604" w:rsidR="002B4DE8" w:rsidRPr="00211C62" w:rsidRDefault="00C06694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41B85EBB" w14:textId="726A3D91" w:rsidR="002B4DE8" w:rsidRPr="000B04D4" w:rsidRDefault="00C06694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70C8CB26" wp14:editId="087E5DD9">
                        <wp:extent cx="2445385" cy="128397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83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45E9A1A0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916FA9B" w14:textId="08B910C1" w:rsidR="0017091B" w:rsidRPr="00BE6656" w:rsidRDefault="00C06694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19901DF" w14:textId="3EC480AC" w:rsidR="0017091B" w:rsidRPr="00BE6656" w:rsidRDefault="00C0669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C06694" w14:paraId="65DFBE77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49DCFC9" w14:textId="539AC135" w:rsidR="00C06694" w:rsidRDefault="00C06694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538FA1B" w14:textId="72F2F042" w:rsidR="00C06694" w:rsidRDefault="00C0669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C06694" w14:paraId="481BC11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D878A1E" w14:textId="6BCCA34B" w:rsidR="00C06694" w:rsidRDefault="00C06694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3CA6F47" w14:textId="24A156B4" w:rsidR="00C06694" w:rsidRDefault="00C0669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2EEA5A42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CCA7A7" w14:textId="43925FF8" w:rsidR="00104BD8" w:rsidRDefault="00104BD8" w:rsidP="000A7C6B">
            <w:pPr>
              <w:rPr>
                <w:rStyle w:val="A3"/>
              </w:rPr>
            </w:pPr>
          </w:p>
          <w:p w14:paraId="5548941F" w14:textId="77777777" w:rsidR="00104BD8" w:rsidRDefault="00104BD8" w:rsidP="000A7C6B"/>
        </w:tc>
      </w:tr>
    </w:tbl>
    <w:p w14:paraId="0468A160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F3920E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038C75" w14:textId="68E5C499" w:rsidR="00A61A59" w:rsidRDefault="00C06694" w:rsidP="000A7C6B">
            <w:pPr>
              <w:pStyle w:val="Heading1"/>
              <w:outlineLvl w:val="0"/>
            </w:pPr>
            <w:bookmarkStart w:id="15" w:name="_Toc89598279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E1E99B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304144" w14:textId="015C68ED" w:rsidR="00A9531D" w:rsidRDefault="00C0669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44A298" w14:textId="073A6FAA" w:rsidR="00A9531D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06694" w14:paraId="42A433F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402767" w14:textId="306A36A4" w:rsidR="00C06694" w:rsidRDefault="00C06694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348A22" w14:textId="75BEF5FC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C06694" w14:paraId="37175BD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C372B3" w14:textId="162A6986" w:rsidR="00C06694" w:rsidRDefault="00C06694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41285" w14:textId="741EF22C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6366B60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02FAD6" w14:textId="7662B2BD" w:rsidR="00C06694" w:rsidRDefault="00C06694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5DCBF9" w14:textId="436FFF56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06694" w14:paraId="5A1FF98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E72A9B" w14:textId="17B40EED" w:rsidR="00C06694" w:rsidRDefault="00C06694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5A6D4D" w14:textId="71AD68FF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C06694" w14:paraId="6EE821A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6E41AE" w14:textId="5A6077C8" w:rsidR="00C06694" w:rsidRDefault="00C06694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DAB1E9" w14:textId="41E02BC4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1.24727 mm</w:t>
                  </w:r>
                </w:p>
              </w:tc>
            </w:tr>
            <w:tr w:rsidR="00C06694" w14:paraId="10654DD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3448FF" w14:textId="1968A7EC" w:rsidR="00C06694" w:rsidRDefault="00C06694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E14D74" w14:textId="5EFEC8A6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0.0623633 mm</w:t>
                  </w:r>
                </w:p>
              </w:tc>
            </w:tr>
            <w:tr w:rsidR="00C06694" w14:paraId="64B4873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2F1A65" w14:textId="7CB4ABA3" w:rsidR="00C06694" w:rsidRDefault="00C0669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1437FC" w14:textId="3A2977D0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C06694" w14:paraId="0ED1A8C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E769EE" w14:textId="1C45444C" w:rsidR="00C06694" w:rsidRDefault="00C06694" w:rsidP="00C16188">
                  <w:proofErr w:type="spellStart"/>
                  <w:r>
                    <w:t>Remesh</w:t>
                  </w:r>
                  <w:proofErr w:type="spellEnd"/>
                  <w:r>
                    <w:t xml:space="preserve">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D7A493" w14:textId="2859D534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06FB6B3B" w14:textId="77777777" w:rsidR="00690657" w:rsidRDefault="00690657" w:rsidP="00690657"/>
          <w:p w14:paraId="764D6BEE" w14:textId="5745AAAC" w:rsidR="00A9531D" w:rsidRPr="00690657" w:rsidRDefault="00C06694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3088AA7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327DD4" w14:textId="69D01662" w:rsidR="007107BE" w:rsidRDefault="00C0669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11E4F1" w14:textId="2EEA8879" w:rsidR="007107BE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13323</w:t>
                  </w:r>
                </w:p>
              </w:tc>
            </w:tr>
            <w:tr w:rsidR="00C06694" w14:paraId="75B4E51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CAA4C2" w14:textId="37C68EE9" w:rsidR="00C06694" w:rsidRDefault="00C0669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1F9C1D" w14:textId="57654068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7892</w:t>
                  </w:r>
                </w:p>
              </w:tc>
            </w:tr>
            <w:tr w:rsidR="00C06694" w14:paraId="45E8D65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4FD976" w14:textId="107468C2" w:rsidR="00C06694" w:rsidRDefault="00C0669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64D85" w14:textId="5CE38C14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9.955</w:t>
                  </w:r>
                </w:p>
              </w:tc>
            </w:tr>
            <w:tr w:rsidR="00C06694" w14:paraId="5621073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2DCC4D" w14:textId="4C1F6149" w:rsidR="00C06694" w:rsidRDefault="00C06694" w:rsidP="00C16188">
                  <w:r>
                    <w:t xml:space="preserve">%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0356AC" w14:textId="6AE41B36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97.3</w:t>
                  </w:r>
                </w:p>
              </w:tc>
            </w:tr>
            <w:tr w:rsidR="00C06694" w14:paraId="198DE79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372600" w14:textId="73FA4087" w:rsidR="00C06694" w:rsidRDefault="00C06694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B9AF7C" w14:textId="628A6F7B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06694" w14:paraId="10FEAC6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D77FED" w14:textId="1528F943" w:rsidR="00C06694" w:rsidRDefault="00C06694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53916C" w14:textId="5FEF2CE5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06694" w14:paraId="772BAAA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42C1D0" w14:textId="613F22EF" w:rsidR="00C06694" w:rsidRDefault="00C06694" w:rsidP="00C16188">
                  <w:r>
                    <w:t>Time to complete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122BEA" w14:textId="4E2C094F" w:rsidR="00C06694" w:rsidRDefault="00C0669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C06694" w14:paraId="6DD9529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478F7E" w14:textId="4542266C" w:rsidR="00C06694" w:rsidRDefault="00C0669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58AC5E" w14:textId="77777777" w:rsidR="00C06694" w:rsidRDefault="00C0669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B3FF223" w14:textId="5CEAB03B" w:rsidR="00A61A59" w:rsidRPr="00F077CB" w:rsidRDefault="00A61A59" w:rsidP="000A7C6B"/>
        </w:tc>
      </w:tr>
    </w:tbl>
    <w:p w14:paraId="2DAFFEE2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CA5272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D1EA15" w14:textId="3358C1C2" w:rsidR="002C53F9" w:rsidRDefault="00C06694" w:rsidP="000A7C6B">
            <w:pPr>
              <w:pStyle w:val="Heading1"/>
              <w:outlineLvl w:val="0"/>
            </w:pPr>
            <w:bookmarkStart w:id="16" w:name="_Toc89598280"/>
            <w:r>
              <w:t>Sensor Details</w:t>
            </w:r>
            <w:bookmarkEnd w:id="16"/>
          </w:p>
          <w:p w14:paraId="722ABD18" w14:textId="2CB2033E" w:rsidR="002C53F9" w:rsidRPr="00F077CB" w:rsidRDefault="00C06694" w:rsidP="00C06694">
            <w:r>
              <w:t>No Data</w:t>
            </w:r>
          </w:p>
        </w:tc>
      </w:tr>
    </w:tbl>
    <w:p w14:paraId="16DC9ABA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5EF916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828A006" w14:textId="7B933ACD" w:rsidR="005F5B79" w:rsidRDefault="00C06694" w:rsidP="000A7C6B">
            <w:pPr>
              <w:pStyle w:val="Heading1"/>
              <w:outlineLvl w:val="0"/>
            </w:pPr>
            <w:bookmarkStart w:id="17" w:name="_Toc89598281"/>
            <w:r>
              <w:lastRenderedPageBreak/>
              <w:t>Resultant Forces</w:t>
            </w:r>
            <w:bookmarkEnd w:id="17"/>
          </w:p>
          <w:p w14:paraId="398FC07A" w14:textId="735BFC44" w:rsidR="005F5B79" w:rsidRPr="000B04D4" w:rsidRDefault="00C06694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797B83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D7C7EF" w14:textId="64E9B77A" w:rsidR="005F5B79" w:rsidRDefault="00C06694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1DFDD5" w14:textId="1E0D0512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09F9E55" w14:textId="5FAA4B7C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68A076F" w14:textId="3C3237D9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84BFE06" w14:textId="100603B3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65CF7B6" w14:textId="5A64A3E4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AFA79C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81F6AE" w14:textId="7530A82C" w:rsidR="005F5B79" w:rsidRPr="004D2956" w:rsidRDefault="00C0669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E16AF7" w14:textId="74884313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D18C61" w14:textId="231EBF32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-0.00258747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032874" w14:textId="6D9557DF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-44.4838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339AFF" w14:textId="51C896D5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-0.000207447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CDEC98" w14:textId="61F03512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44.4838</w:t>
                  </w:r>
                </w:p>
              </w:tc>
            </w:tr>
          </w:tbl>
          <w:p w14:paraId="161DC8BE" w14:textId="0AE13EC3" w:rsidR="005F5B79" w:rsidRPr="000B04D4" w:rsidRDefault="00C06694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856194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FAADC85" w14:textId="490CC9D5" w:rsidR="005F5B79" w:rsidRDefault="00C06694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DA9656" w14:textId="5E71D017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C627AC" w14:textId="0A16BF58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0ECE7CC" w14:textId="383D1B59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854FAE" w14:textId="05F0EE84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44EA67F" w14:textId="3A80ECFB" w:rsidR="005F5B79" w:rsidRDefault="00C0669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1D655E5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1462AD" w14:textId="0AA7C6A0" w:rsidR="005F5B79" w:rsidRPr="004D2956" w:rsidRDefault="00C0669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1A754A" w14:textId="4F48E4F6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128E32" w14:textId="25B7404D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E5E6CE" w14:textId="1B4EFB34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D47A74" w14:textId="06FAF926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6A734E" w14:textId="7F1027A1" w:rsidR="005F5B79" w:rsidRPr="004D2956" w:rsidRDefault="00C0669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6AA14DF" w14:textId="77777777" w:rsidR="005F5B79" w:rsidRDefault="005F5B79" w:rsidP="000A7C6B"/>
        </w:tc>
      </w:tr>
      <w:tr w:rsidR="005F5B79" w14:paraId="269EF7CD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2A99620" w14:textId="44E32B5B" w:rsidR="00C6072D" w:rsidRPr="000B04D4" w:rsidRDefault="00C06694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8501AA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F11993" w14:textId="41E2544A" w:rsidR="00C6072D" w:rsidRDefault="00C06694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6EEEFA" w14:textId="3E811066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4D2A6BD" w14:textId="5C3BA93F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0538A28" w14:textId="63220D63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FE81724" w14:textId="5EB912ED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CCAE87" w14:textId="5A0122E7" w:rsidR="00C6072D" w:rsidRDefault="00C06694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F330D8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1A650F" w14:textId="22C88030" w:rsidR="00C6072D" w:rsidRPr="004D2956" w:rsidRDefault="00C0669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A3D0BC" w14:textId="785EFA3C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8B7F70" w14:textId="77D8BF28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0.00472906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A49593" w14:textId="2C688401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0.00596881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0AF07B" w14:textId="7D17F139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0.000365825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B894D9" w14:textId="78A4DC2B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0.00762395</w:t>
                  </w:r>
                </w:p>
              </w:tc>
            </w:tr>
          </w:tbl>
          <w:p w14:paraId="149B56A1" w14:textId="6812F712" w:rsidR="00C6072D" w:rsidRPr="000B04D4" w:rsidRDefault="00C06694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F7E49B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571CC1" w14:textId="4023F643" w:rsidR="00C6072D" w:rsidRDefault="00C06694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F6EFC7" w14:textId="1919678A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59930F" w14:textId="65C6B335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6BAAB2" w14:textId="785C56C4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805F6F" w14:textId="0DD67799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D9E6F6" w14:textId="69001F8C" w:rsidR="00C6072D" w:rsidRDefault="00C06694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6A042F5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DE4C2B" w14:textId="3EAB41CE" w:rsidR="00C6072D" w:rsidRPr="004D2956" w:rsidRDefault="00C06694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1CD614" w14:textId="7EA5E57B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4D898B" w14:textId="12D5DDB6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A26FE4" w14:textId="0979A580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AB41DE" w14:textId="77B6CE6B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0A926D" w14:textId="44C73AFD" w:rsidR="00C6072D" w:rsidRPr="004D2956" w:rsidRDefault="00C06694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EBA92D0" w14:textId="3685199A" w:rsidR="005F5B79" w:rsidRDefault="005F5B79" w:rsidP="000A7C6B"/>
        </w:tc>
      </w:tr>
      <w:bookmarkEnd w:id="18"/>
      <w:bookmarkEnd w:id="19"/>
      <w:bookmarkEnd w:id="20"/>
    </w:tbl>
    <w:p w14:paraId="3B953CD4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DB1E11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7D9518E" w14:textId="72FCAA94" w:rsidR="0050542D" w:rsidRPr="00C06694" w:rsidRDefault="00C06694" w:rsidP="00C06694">
            <w:pPr>
              <w:pStyle w:val="Heading1"/>
              <w:outlineLvl w:val="0"/>
            </w:pPr>
            <w:bookmarkStart w:id="21" w:name="_Toc89598282"/>
            <w:r>
              <w:t>Beams</w:t>
            </w:r>
            <w:bookmarkEnd w:id="21"/>
          </w:p>
          <w:p w14:paraId="6F983839" w14:textId="7963A468" w:rsidR="00EC2432" w:rsidRDefault="00C06694" w:rsidP="00C06694">
            <w:r>
              <w:rPr>
                <w:sz w:val="24"/>
                <w:szCs w:val="24"/>
              </w:rPr>
              <w:t>No Data</w:t>
            </w:r>
          </w:p>
        </w:tc>
      </w:tr>
    </w:tbl>
    <w:p w14:paraId="6C15D97E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E0A005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D45AD50" w14:textId="6D2DC3DD" w:rsidR="00EC2432" w:rsidRDefault="00C06694" w:rsidP="000A7C6B">
            <w:pPr>
              <w:pStyle w:val="Heading1"/>
              <w:outlineLvl w:val="0"/>
            </w:pPr>
            <w:bookmarkStart w:id="22" w:name="_Toc89598283"/>
            <w:bookmarkStart w:id="23" w:name="_Toc243733152"/>
            <w:bookmarkStart w:id="24" w:name="_Toc245020120"/>
            <w:bookmarkStart w:id="25" w:name="_Toc245020152"/>
            <w:r>
              <w:lastRenderedPageBreak/>
              <w:t>Study Results</w:t>
            </w:r>
            <w:bookmarkEnd w:id="22"/>
          </w:p>
          <w:p w14:paraId="486508B0" w14:textId="0258CF23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C06694" w14:paraId="6F23A479" w14:textId="77777777" w:rsidTr="007233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224E2F" w14:textId="67BE4991" w:rsidR="00C06694" w:rsidRDefault="00C06694" w:rsidP="00C0669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1E536A" w14:textId="01985BBF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72EA63" w14:textId="3DEB98C9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296D2DA" w14:textId="4D1778C3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06694" w14:paraId="63975364" w14:textId="77777777" w:rsidTr="007233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69A767" w14:textId="1A6B8F08" w:rsidR="00C06694" w:rsidRPr="004D2956" w:rsidRDefault="00C06694" w:rsidP="00C066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47E520" w14:textId="5BAAC439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5BC982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0.004N/mm^2 (MPa)</w:t>
                  </w:r>
                </w:p>
                <w:p w14:paraId="3E2DB3C6" w14:textId="4D4E5186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5664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198ED2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7.075N/mm^2 (MPa)</w:t>
                  </w:r>
                </w:p>
                <w:p w14:paraId="7A5680C7" w14:textId="3288C583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3489</w:t>
                  </w:r>
                </w:p>
              </w:tc>
            </w:tr>
            <w:tr w:rsidR="00C06694" w14:paraId="091C3C68" w14:textId="77777777" w:rsidTr="007233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672255" w14:textId="33ADCE91" w:rsidR="00C06694" w:rsidRDefault="00C06694" w:rsidP="00C0669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DA6C2A" wp14:editId="74D2E294">
                        <wp:extent cx="6646545" cy="3489960"/>
                        <wp:effectExtent l="0" t="0" r="1905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9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9CEC25" w14:textId="370F3289" w:rsidR="00C06694" w:rsidRPr="004D2956" w:rsidRDefault="00C06694" w:rsidP="00C066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Engine Piston-Simulation-Stress-Stress1</w:t>
                  </w:r>
                </w:p>
              </w:tc>
            </w:tr>
          </w:tbl>
          <w:p w14:paraId="240F2E2F" w14:textId="1B462A17" w:rsidR="00C06694" w:rsidRDefault="00C0669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C06694" w14:paraId="5647A1A2" w14:textId="77777777" w:rsidTr="007233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05F808" w14:textId="2A26E0FE" w:rsidR="00C06694" w:rsidRDefault="00C06694" w:rsidP="00C0669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092CFC" w14:textId="771DED1C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0FB6D6" w14:textId="6DC024E5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3E5E9CF" w14:textId="61AEDD70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06694" w14:paraId="4E5F750B" w14:textId="77777777" w:rsidTr="007233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10B260" w14:textId="0AB2DCB7" w:rsidR="00C06694" w:rsidRPr="004D2956" w:rsidRDefault="00C06694" w:rsidP="00C066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97BD47" w14:textId="0741A4C3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DACA7F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0.000micron</w:t>
                  </w:r>
                </w:p>
                <w:p w14:paraId="244533AC" w14:textId="6C97434D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39EED88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1.307micron</w:t>
                  </w:r>
                </w:p>
                <w:p w14:paraId="0DDC1006" w14:textId="430B5272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4669</w:t>
                  </w:r>
                </w:p>
              </w:tc>
            </w:tr>
            <w:tr w:rsidR="00C06694" w14:paraId="535D2AB3" w14:textId="77777777" w:rsidTr="007233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1A100C" w14:textId="13FC93F8" w:rsidR="00C06694" w:rsidRDefault="00C06694" w:rsidP="00C0669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C53E46" wp14:editId="49715CE6">
                        <wp:extent cx="6646545" cy="3489960"/>
                        <wp:effectExtent l="0" t="0" r="1905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9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E66929" w14:textId="7ED84D87" w:rsidR="00C06694" w:rsidRPr="004D2956" w:rsidRDefault="00C06694" w:rsidP="00C066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Engine Piston-Simulation-Displacement-Displacement1</w:t>
                  </w:r>
                </w:p>
              </w:tc>
            </w:tr>
          </w:tbl>
          <w:p w14:paraId="6DC972B1" w14:textId="383C08F1" w:rsidR="00C06694" w:rsidRDefault="00C0669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C06694" w14:paraId="31240999" w14:textId="77777777" w:rsidTr="007233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C54839" w14:textId="1D3CAD3B" w:rsidR="00C06694" w:rsidRDefault="00C06694" w:rsidP="00C06694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707DDD" w14:textId="7879CC33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9941E1" w14:textId="39B3724E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281303B" w14:textId="6C26CF6F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06694" w14:paraId="5E1BC29F" w14:textId="77777777" w:rsidTr="007233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90F4F8" w14:textId="5BDDBD91" w:rsidR="00C06694" w:rsidRPr="004D2956" w:rsidRDefault="00C06694" w:rsidP="00C066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12BC64" w14:textId="72E01063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81023B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5.746e-08</w:t>
                  </w:r>
                </w:p>
                <w:p w14:paraId="2BD20A31" w14:textId="673F85CC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4805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71EBC0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7.997e-05</w:t>
                  </w:r>
                </w:p>
                <w:p w14:paraId="33DDC6AE" w14:textId="356DDD79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1834</w:t>
                  </w:r>
                </w:p>
              </w:tc>
            </w:tr>
            <w:tr w:rsidR="00C06694" w14:paraId="646388C0" w14:textId="77777777" w:rsidTr="007233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063D8D" w14:textId="08EBB2EE" w:rsidR="00C06694" w:rsidRDefault="00C06694" w:rsidP="00C0669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3C1007" wp14:editId="1F66155C">
                        <wp:extent cx="6646545" cy="3489960"/>
                        <wp:effectExtent l="0" t="0" r="1905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9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744ABA" w14:textId="14E02F92" w:rsidR="00C06694" w:rsidRPr="004D2956" w:rsidRDefault="00C06694" w:rsidP="00C066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Engine Piston-Simulation-Strain-Strain1</w:t>
                  </w:r>
                </w:p>
              </w:tc>
            </w:tr>
          </w:tbl>
          <w:p w14:paraId="722FDF50" w14:textId="59821D04" w:rsidR="00C06694" w:rsidRDefault="00C0669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75"/>
              <w:gridCol w:w="2209"/>
            </w:tblGrid>
            <w:tr w:rsidR="00C06694" w14:paraId="6287C6D7" w14:textId="77777777" w:rsidTr="007233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9DBD74" w14:textId="11857770" w:rsidR="00C06694" w:rsidRDefault="00C06694" w:rsidP="00C06694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79E8CE" w14:textId="690495DC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E4DC42" w14:textId="4AFBA2AA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1E2BD60" w14:textId="2D7F8D64" w:rsidR="00C06694" w:rsidRDefault="00C06694" w:rsidP="00C066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06694" w14:paraId="76AC55F7" w14:textId="77777777" w:rsidTr="007233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E42470" w14:textId="2CFEF89F" w:rsidR="00C06694" w:rsidRPr="004D2956" w:rsidRDefault="00C06694" w:rsidP="00C066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56999C" w14:textId="01FA7BCB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6907A9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31.802</w:t>
                  </w:r>
                </w:p>
                <w:p w14:paraId="094F9CA3" w14:textId="2057C71C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3489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CFB013" w14:textId="77777777" w:rsidR="00C06694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61,803.461</w:t>
                  </w:r>
                </w:p>
                <w:p w14:paraId="4E38DE13" w14:textId="7AA2B253" w:rsidR="00C06694" w:rsidRPr="004D2956" w:rsidRDefault="00C06694" w:rsidP="00C066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5664</w:t>
                  </w:r>
                </w:p>
              </w:tc>
            </w:tr>
            <w:tr w:rsidR="00C06694" w14:paraId="5F74AFAE" w14:textId="77777777" w:rsidTr="007233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6AE77B" w14:textId="031FC33B" w:rsidR="00C06694" w:rsidRDefault="00C06694" w:rsidP="00C06694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4916E7F" wp14:editId="594EB93C">
                        <wp:extent cx="6646545" cy="3489960"/>
                        <wp:effectExtent l="0" t="0" r="1905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89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3F322D" w14:textId="76C3FF77" w:rsidR="00C06694" w:rsidRPr="004D2956" w:rsidRDefault="00C06694" w:rsidP="00C066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Engine Piston-Simulation-Factor of Safety-Factor of Safety1</w:t>
                  </w:r>
                </w:p>
              </w:tc>
            </w:tr>
          </w:tbl>
          <w:p w14:paraId="6FA0188A" w14:textId="77777777" w:rsidR="00C06694" w:rsidRPr="000B04D4" w:rsidRDefault="00C06694" w:rsidP="000A7C6B"/>
          <w:bookmarkEnd w:id="23"/>
          <w:bookmarkEnd w:id="24"/>
          <w:bookmarkEnd w:id="25"/>
          <w:p w14:paraId="27AA5EF7" w14:textId="1DB02DF7" w:rsidR="00EC2432" w:rsidRDefault="00EC2432" w:rsidP="000A7C6B"/>
        </w:tc>
      </w:tr>
    </w:tbl>
    <w:p w14:paraId="70BC3AC5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CA77C6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9737048" w14:textId="14061898" w:rsidR="000B1701" w:rsidRPr="00C06694" w:rsidRDefault="00C06694" w:rsidP="00C06694">
            <w:pPr>
              <w:pStyle w:val="Heading1"/>
              <w:outlineLvl w:val="0"/>
              <w:rPr>
                <w:lang w:val="fr-FR"/>
              </w:rPr>
            </w:pPr>
            <w:bookmarkStart w:id="26" w:name="_Toc89598284"/>
            <w:r>
              <w:rPr>
                <w:lang w:val="fr-FR"/>
              </w:rPr>
              <w:t>Conclusion</w:t>
            </w:r>
            <w:bookmarkEnd w:id="26"/>
          </w:p>
        </w:tc>
      </w:tr>
    </w:tbl>
    <w:p w14:paraId="3710C49B" w14:textId="5B93893D" w:rsidR="00AC3438" w:rsidRPr="00AC3438" w:rsidRDefault="00AC3438" w:rsidP="00C06694"/>
    <w:sectPr w:rsidR="00AC3438" w:rsidRPr="00AC3438" w:rsidSect="00C06694">
      <w:headerReference w:type="default" r:id="rId19"/>
      <w:footerReference w:type="default" r:id="rId20"/>
      <w:headerReference w:type="first" r:id="rId21"/>
      <w:footerReference w:type="first" r:id="rId22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42C5" w14:textId="77777777" w:rsidR="00696E90" w:rsidRDefault="00696E90" w:rsidP="00F25CD7">
      <w:pPr>
        <w:spacing w:after="0" w:line="240" w:lineRule="auto"/>
      </w:pPr>
      <w:r>
        <w:separator/>
      </w:r>
    </w:p>
  </w:endnote>
  <w:endnote w:type="continuationSeparator" w:id="0">
    <w:p w14:paraId="4015A9B8" w14:textId="77777777" w:rsidR="00696E90" w:rsidRDefault="00696E9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5E772AA5" w14:textId="77777777" w:rsidTr="003E1AE9">
      <w:tc>
        <w:tcPr>
          <w:tcW w:w="867" w:type="pct"/>
        </w:tcPr>
        <w:p w14:paraId="17FC6EBF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EBCC91F" wp14:editId="6B7C6F6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A3146EA" w14:textId="40EA9960" w:rsidR="00DC4D2F" w:rsidRDefault="00C0669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F7A5B51" w14:textId="503BF53D" w:rsidR="00DC4D2F" w:rsidRDefault="00C0669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Engine Piston</w:t>
          </w:r>
        </w:p>
      </w:tc>
      <w:tc>
        <w:tcPr>
          <w:tcW w:w="0" w:type="auto"/>
          <w:vAlign w:val="bottom"/>
        </w:tcPr>
        <w:p w14:paraId="740E2A3C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CABD6AF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79EC763A" w14:textId="77777777" w:rsidTr="00BF0BC4">
      <w:tc>
        <w:tcPr>
          <w:tcW w:w="1908" w:type="dxa"/>
        </w:tcPr>
        <w:p w14:paraId="5744E123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FCB4ED0" wp14:editId="559B4D9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87DECC9" w14:textId="31223995" w:rsidR="00DC4D2F" w:rsidRDefault="00C0669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61F1922A" w14:textId="0BE37511" w:rsidR="00DC4D2F" w:rsidRDefault="00C0669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Engine Piston</w:t>
          </w:r>
        </w:p>
      </w:tc>
      <w:tc>
        <w:tcPr>
          <w:tcW w:w="360" w:type="dxa"/>
          <w:vAlign w:val="bottom"/>
        </w:tcPr>
        <w:p w14:paraId="0B81497A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F809603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D7C7" w14:textId="77777777" w:rsidR="00696E90" w:rsidRDefault="00696E90" w:rsidP="00F25CD7">
      <w:pPr>
        <w:spacing w:after="0" w:line="240" w:lineRule="auto"/>
      </w:pPr>
      <w:r>
        <w:separator/>
      </w:r>
    </w:p>
  </w:footnote>
  <w:footnote w:type="continuationSeparator" w:id="0">
    <w:p w14:paraId="6650542C" w14:textId="77777777" w:rsidR="00696E90" w:rsidRDefault="00696E90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486D34A8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762EC29B" w14:textId="5D25D9F6"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7AEC98A2" w14:textId="101F2C15" w:rsidR="00DC4D2F" w:rsidRDefault="00C06694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LAU</w:t>
          </w:r>
        </w:p>
        <w:p w14:paraId="1960FF5A" w14:textId="4B379062"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3930D87E" w14:textId="2CA9D74E" w:rsidR="00DC4D2F" w:rsidRDefault="00C06694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Lea Youssef Babi</w:t>
          </w:r>
        </w:p>
        <w:p w14:paraId="21EE277A" w14:textId="0FFFA33B" w:rsidR="00DC4D2F" w:rsidRPr="003E4713" w:rsidRDefault="00C06694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12/5/2021</w:t>
          </w:r>
        </w:p>
      </w:tc>
    </w:tr>
  </w:tbl>
  <w:p w14:paraId="2089F9DC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684324D1" w14:textId="77777777" w:rsidR="00DC4D2F" w:rsidRDefault="00DC4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14:paraId="2BBD89E4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14:paraId="142AE20B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49190598" w14:textId="77777777"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5FF86AF0" w14:textId="77777777" w:rsidR="00DC4D2F" w:rsidRPr="00B86860" w:rsidRDefault="00C06694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LAU</w:t>
                </w:r>
              </w:p>
              <w:p w14:paraId="582B6768" w14:textId="77777777" w:rsidR="00DC4D2F" w:rsidRPr="00B86860" w:rsidRDefault="00DC4D2F" w:rsidP="00E217C8">
                <w:pPr>
                  <w:pStyle w:val="Header"/>
                </w:pPr>
              </w:p>
            </w:tc>
          </w:tr>
        </w:tbl>
        <w:p w14:paraId="4C2E6AA1" w14:textId="77777777" w:rsidR="00DC4D2F" w:rsidRDefault="00DC4D2F"/>
      </w:tc>
    </w:tr>
  </w:tbl>
  <w:p w14:paraId="215FBCC8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70DA0D09" w14:textId="77777777"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9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57DB2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6E90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85180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694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67E3"/>
  <w15:docId w15:val="{10177DFC-D1DD-4E1D-991C-CDF08CA2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ba\OneDrive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11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lea babi</dc:creator>
  <cp:lastModifiedBy>lea babi</cp:lastModifiedBy>
  <cp:revision>3</cp:revision>
  <cp:lastPrinted>2021-12-05T14:17:00Z</cp:lastPrinted>
  <dcterms:created xsi:type="dcterms:W3CDTF">2021-12-05T10:03:00Z</dcterms:created>
  <dcterms:modified xsi:type="dcterms:W3CDTF">2021-12-05T14:27:00Z</dcterms:modified>
</cp:coreProperties>
</file>